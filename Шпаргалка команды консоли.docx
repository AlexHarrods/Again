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E09BE" w14:textId="0CA03C22" w:rsidR="00A708F7" w:rsidRPr="00C03878" w:rsidRDefault="00F306EF" w:rsidP="00C0387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03878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НАВИГАЦИЯ</w:t>
      </w:r>
    </w:p>
    <w:tbl>
      <w:tblPr>
        <w:tblStyle w:val="TableGrid"/>
        <w:tblW w:w="107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8079"/>
      </w:tblGrid>
      <w:tr w:rsidR="00F306EF" w:rsidRPr="00300803" w14:paraId="30478568" w14:textId="0EA43EB9" w:rsidTr="00300803">
        <w:tc>
          <w:tcPr>
            <w:tcW w:w="2689" w:type="dxa"/>
          </w:tcPr>
          <w:p w14:paraId="63B4F5D3" w14:textId="6BE7201D" w:rsidR="00F306EF" w:rsidRPr="00C03878" w:rsidRDefault="00F306EF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pwd</w:t>
            </w:r>
            <w:proofErr w:type="spellEnd"/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8079" w:type="dxa"/>
          </w:tcPr>
          <w:p w14:paraId="7F5CC49F" w14:textId="77777777" w:rsidR="00F306EF" w:rsidRPr="00C03878" w:rsidRDefault="00F306EF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</w:t>
            </w:r>
            <w:r w:rsidRPr="00C038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working</w:t>
            </w:r>
            <w:r w:rsidRPr="00C038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directory</w:t>
            </w:r>
            <w:r w:rsidRPr="00C038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E070B2F" w14:textId="01359333" w:rsidR="00F306EF" w:rsidRPr="00300803" w:rsidRDefault="00F306EF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покажи</w:t>
            </w:r>
            <w:r w:rsidRPr="0030080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0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какой</w:t>
            </w:r>
            <w:r w:rsidRPr="0030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</w:t>
            </w:r>
            <w:r w:rsidRPr="0030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папке</w:t>
            </w:r>
          </w:p>
        </w:tc>
      </w:tr>
      <w:tr w:rsidR="00F306EF" w:rsidRPr="00ED1412" w14:paraId="1B62BB6C" w14:textId="7F44EAF4" w:rsidTr="00300803">
        <w:tc>
          <w:tcPr>
            <w:tcW w:w="2689" w:type="dxa"/>
          </w:tcPr>
          <w:p w14:paraId="42D5B3E2" w14:textId="3C5D3E3C" w:rsidR="00F306EF" w:rsidRPr="00C03878" w:rsidRDefault="00F306EF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ls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8079" w:type="dxa"/>
          </w:tcPr>
          <w:p w14:paraId="1D1D1EDC" w14:textId="77777777" w:rsidR="00F306EF" w:rsidRPr="00C03878" w:rsidRDefault="00F306EF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directory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contents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14:paraId="11F68D87" w14:textId="7820CB1D" w:rsidR="00F306EF" w:rsidRPr="00C03878" w:rsidRDefault="00F306EF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покажи файлы и папки в текущей папке;</w:t>
            </w:r>
          </w:p>
        </w:tc>
      </w:tr>
      <w:tr w:rsidR="00F306EF" w:rsidRPr="00ED1412" w14:paraId="2935F43D" w14:textId="3AA02353" w:rsidTr="00300803">
        <w:tc>
          <w:tcPr>
            <w:tcW w:w="2689" w:type="dxa"/>
          </w:tcPr>
          <w:p w14:paraId="35BCDB4D" w14:textId="79E58D0C" w:rsidR="00F306EF" w:rsidRPr="00C03878" w:rsidRDefault="00F306EF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ls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-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8079" w:type="dxa"/>
          </w:tcPr>
          <w:p w14:paraId="2C77F23B" w14:textId="4BC646F8" w:rsidR="0033165E" w:rsidRPr="00C03878" w:rsidRDefault="0033165E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вывести расширенный список. В нём отобразятся все скрытые файлы, которые начинаются с символа . (например, файлы конфигурации). В том числе два особых файла . и .., которые обозначают текущую и родительскую директории.</w:t>
            </w:r>
          </w:p>
        </w:tc>
      </w:tr>
      <w:tr w:rsidR="0033165E" w:rsidRPr="00ED1412" w14:paraId="4C9C69DE" w14:textId="77777777" w:rsidTr="00300803">
        <w:tc>
          <w:tcPr>
            <w:tcW w:w="2689" w:type="dxa"/>
          </w:tcPr>
          <w:p w14:paraId="36FD20E0" w14:textId="4F92B264" w:rsidR="0033165E" w:rsidRPr="00C03878" w:rsidRDefault="0033165E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ls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~ </w:t>
            </w:r>
          </w:p>
        </w:tc>
        <w:tc>
          <w:tcPr>
            <w:tcW w:w="8079" w:type="dxa"/>
          </w:tcPr>
          <w:p w14:paraId="27E30DFD" w14:textId="75F81A92" w:rsidR="0033165E" w:rsidRPr="00C03878" w:rsidRDefault="0033165E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выведет содержимое домашней директории вне зависимости от того, что показывает </w:t>
            </w:r>
            <w:proofErr w:type="spellStart"/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pwd</w:t>
            </w:r>
            <w:proofErr w:type="spellEnd"/>
          </w:p>
        </w:tc>
      </w:tr>
      <w:tr w:rsidR="0033165E" w:rsidRPr="00C03878" w14:paraId="5FE2C4C2" w14:textId="77777777" w:rsidTr="00300803">
        <w:tc>
          <w:tcPr>
            <w:tcW w:w="2689" w:type="dxa"/>
          </w:tcPr>
          <w:p w14:paraId="04AF2063" w14:textId="580EC983" w:rsidR="0033165E" w:rsidRPr="00C03878" w:rsidRDefault="0033165E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ls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.. </w:t>
            </w:r>
          </w:p>
        </w:tc>
        <w:tc>
          <w:tcPr>
            <w:tcW w:w="8079" w:type="dxa"/>
          </w:tcPr>
          <w:p w14:paraId="4D7A1775" w14:textId="6DD7417C" w:rsidR="0033165E" w:rsidRPr="00C03878" w:rsidRDefault="0033165E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покажет содержимое родительской директории</w:t>
            </w:r>
          </w:p>
        </w:tc>
      </w:tr>
      <w:tr w:rsidR="00F306EF" w:rsidRPr="00C03878" w14:paraId="6DDD9E1B" w14:textId="10949B6D" w:rsidTr="00300803">
        <w:tc>
          <w:tcPr>
            <w:tcW w:w="2689" w:type="dxa"/>
          </w:tcPr>
          <w:p w14:paraId="15E784C8" w14:textId="4ABFE28E" w:rsidR="00F306EF" w:rsidRPr="00C03878" w:rsidRDefault="00F306EF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8079" w:type="dxa"/>
          </w:tcPr>
          <w:p w14:paraId="65333262" w14:textId="77777777" w:rsidR="00F306EF" w:rsidRPr="00C03878" w:rsidRDefault="00F306EF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</w:t>
            </w:r>
            <w:r w:rsidRPr="00C038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directory</w:t>
            </w:r>
          </w:p>
          <w:p w14:paraId="301B5DD8" w14:textId="54EEB8C5" w:rsidR="00F306EF" w:rsidRPr="00C03878" w:rsidRDefault="00F306EF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перейди</w:t>
            </w:r>
            <w:r w:rsidRPr="00C038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C038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папку</w:t>
            </w:r>
            <w:r w:rsidRPr="00C038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  <w:r w:rsidRPr="00C038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</w:t>
            </w:r>
            <w:r w:rsidRPr="00C0387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F306EF" w:rsidRPr="00ED1412" w14:paraId="3A013699" w14:textId="24EBF89E" w:rsidTr="00300803">
        <w:tc>
          <w:tcPr>
            <w:tcW w:w="2689" w:type="dxa"/>
          </w:tcPr>
          <w:p w14:paraId="6A076D83" w14:textId="7660EF3B" w:rsidR="00F306EF" w:rsidRPr="00C03878" w:rsidRDefault="00F306EF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</w:p>
        </w:tc>
        <w:tc>
          <w:tcPr>
            <w:tcW w:w="8079" w:type="dxa"/>
          </w:tcPr>
          <w:p w14:paraId="0BAD9460" w14:textId="01A5FEA6" w:rsidR="00F306EF" w:rsidRPr="00C03878" w:rsidRDefault="00F306EF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перейди в папку 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которая находится в папке 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</w:tc>
      </w:tr>
      <w:tr w:rsidR="0033165E" w:rsidRPr="00ED1412" w14:paraId="178F15A0" w14:textId="77777777" w:rsidTr="00300803">
        <w:tc>
          <w:tcPr>
            <w:tcW w:w="2689" w:type="dxa"/>
          </w:tcPr>
          <w:p w14:paraId="5A2DE814" w14:textId="6E19D89E" w:rsidR="0033165E" w:rsidRPr="00ED1412" w:rsidRDefault="0033165E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$ </w:t>
            </w:r>
            <w:proofErr w:type="spellStart"/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cd</w:t>
            </w:r>
            <w:proofErr w:type="spellEnd"/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"Фотографии с дня рождения"</w:t>
            </w:r>
          </w:p>
        </w:tc>
        <w:tc>
          <w:tcPr>
            <w:tcW w:w="8079" w:type="dxa"/>
          </w:tcPr>
          <w:p w14:paraId="2E2D3676" w14:textId="771EE8D0" w:rsidR="0033165E" w:rsidRPr="00C03878" w:rsidRDefault="0033165E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если в названии папки есть пробелы, при вводе нужно использовать кавычки</w:t>
            </w:r>
          </w:p>
        </w:tc>
      </w:tr>
      <w:tr w:rsidR="00F306EF" w:rsidRPr="00ED1412" w14:paraId="7E416B61" w14:textId="1D21EB96" w:rsidTr="00300803">
        <w:tc>
          <w:tcPr>
            <w:tcW w:w="2689" w:type="dxa"/>
          </w:tcPr>
          <w:p w14:paraId="5B9856A9" w14:textId="72B90C59" w:rsidR="00F306EF" w:rsidRPr="00C03878" w:rsidRDefault="00F306EF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.. </w:t>
            </w:r>
          </w:p>
        </w:tc>
        <w:tc>
          <w:tcPr>
            <w:tcW w:w="8079" w:type="dxa"/>
          </w:tcPr>
          <w:p w14:paraId="3957A29F" w14:textId="247B6EC4" w:rsidR="00F306EF" w:rsidRPr="00C03878" w:rsidRDefault="00F306EF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перейди на уровень выше, в родительскую папку;</w:t>
            </w:r>
          </w:p>
        </w:tc>
      </w:tr>
      <w:tr w:rsidR="00F306EF" w:rsidRPr="00ED1412" w14:paraId="4DADDEC4" w14:textId="72069263" w:rsidTr="00300803">
        <w:tc>
          <w:tcPr>
            <w:tcW w:w="2689" w:type="dxa"/>
          </w:tcPr>
          <w:p w14:paraId="2EC16E36" w14:textId="377FDA5B" w:rsidR="00F306EF" w:rsidRPr="00C03878" w:rsidRDefault="00F306EF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~ </w:t>
            </w:r>
          </w:p>
        </w:tc>
        <w:tc>
          <w:tcPr>
            <w:tcW w:w="8079" w:type="dxa"/>
          </w:tcPr>
          <w:p w14:paraId="012ADE00" w14:textId="7060BCE5" w:rsidR="00F306EF" w:rsidRPr="00C03878" w:rsidRDefault="00F306EF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перейди в домашнюю директорию (/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Users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);</w:t>
            </w:r>
          </w:p>
        </w:tc>
      </w:tr>
      <w:tr w:rsidR="00F306EF" w:rsidRPr="00C03878" w14:paraId="38A3AD6C" w14:textId="64934731" w:rsidTr="00300803">
        <w:tc>
          <w:tcPr>
            <w:tcW w:w="2689" w:type="dxa"/>
          </w:tcPr>
          <w:p w14:paraId="2247D42E" w14:textId="1CF90C4E" w:rsidR="00F306EF" w:rsidRPr="00C03878" w:rsidRDefault="00F306EF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/ </w:t>
            </w:r>
          </w:p>
        </w:tc>
        <w:tc>
          <w:tcPr>
            <w:tcW w:w="8079" w:type="dxa"/>
          </w:tcPr>
          <w:p w14:paraId="011F0E8E" w14:textId="69D8D70B" w:rsidR="00F306EF" w:rsidRPr="00C03878" w:rsidRDefault="00F306EF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перейди в корневую директорию.</w:t>
            </w:r>
          </w:p>
        </w:tc>
      </w:tr>
    </w:tbl>
    <w:p w14:paraId="7D04407C" w14:textId="02F68F41" w:rsidR="00F306EF" w:rsidRPr="00C03878" w:rsidRDefault="00F306EF" w:rsidP="00C0387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7E25D58" w14:textId="5E5D6B55" w:rsidR="00F306EF" w:rsidRDefault="00C83930" w:rsidP="00C8393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03878">
        <w:rPr>
          <w:rFonts w:ascii="Times New Roman" w:hAnsi="Times New Roman" w:cs="Times New Roman"/>
          <w:b/>
          <w:bCs/>
          <w:sz w:val="24"/>
          <w:szCs w:val="24"/>
          <w:lang w:val="ru-RU"/>
        </w:rPr>
        <w:t>РАБОТА С ФАЙЛАМИ И ПАПКАМИ</w:t>
      </w:r>
    </w:p>
    <w:p w14:paraId="59310DE9" w14:textId="7AD34F0D" w:rsidR="003B3A6B" w:rsidRPr="00C03878" w:rsidRDefault="0033165E" w:rsidP="00C0387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03878">
        <w:rPr>
          <w:rFonts w:ascii="Times New Roman" w:hAnsi="Times New Roman" w:cs="Times New Roman"/>
          <w:sz w:val="24"/>
          <w:szCs w:val="24"/>
          <w:lang w:val="ru-RU"/>
        </w:rPr>
        <w:t>СОЗДАНИЕ</w:t>
      </w:r>
    </w:p>
    <w:tbl>
      <w:tblPr>
        <w:tblStyle w:val="TableGrid"/>
        <w:tblW w:w="107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681"/>
        <w:gridCol w:w="7087"/>
      </w:tblGrid>
      <w:tr w:rsidR="00F306EF" w:rsidRPr="00ED1412" w14:paraId="6168B619" w14:textId="77777777" w:rsidTr="00300803">
        <w:trPr>
          <w:trHeight w:val="510"/>
        </w:trPr>
        <w:tc>
          <w:tcPr>
            <w:tcW w:w="3681" w:type="dxa"/>
          </w:tcPr>
          <w:p w14:paraId="605F02FF" w14:textId="77777777" w:rsidR="00F306EF" w:rsidRPr="00C03878" w:rsidRDefault="00F306EF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touch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7087" w:type="dxa"/>
          </w:tcPr>
          <w:p w14:paraId="1D41350A" w14:textId="77777777" w:rsidR="00F306EF" w:rsidRPr="00C03878" w:rsidRDefault="00F306EF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создай файл 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текущей папке</w:t>
            </w:r>
          </w:p>
          <w:p w14:paraId="3802E06E" w14:textId="58B47033" w:rsidR="003B3A6B" w:rsidRPr="00C03878" w:rsidRDefault="003B3A6B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306EF" w:rsidRPr="00ED1412" w14:paraId="0C69316B" w14:textId="77777777" w:rsidTr="00300803">
        <w:trPr>
          <w:trHeight w:val="510"/>
        </w:trPr>
        <w:tc>
          <w:tcPr>
            <w:tcW w:w="3681" w:type="dxa"/>
          </w:tcPr>
          <w:p w14:paraId="091ECAA2" w14:textId="77777777" w:rsidR="00F306EF" w:rsidRPr="00C03878" w:rsidRDefault="00F306EF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touch</w:t>
            </w:r>
            <w:r w:rsidRPr="00C038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  <w:r w:rsidRPr="00C038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C038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style</w:t>
            </w:r>
            <w:r w:rsidRPr="00C038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C038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script</w:t>
            </w:r>
            <w:r w:rsidRPr="00C038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</w:t>
            </w:r>
            <w:proofErr w:type="spellEnd"/>
            <w:r w:rsidRPr="00C038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87" w:type="dxa"/>
          </w:tcPr>
          <w:p w14:paraId="7D504B64" w14:textId="2ECA0BDB" w:rsidR="00F306EF" w:rsidRPr="00C03878" w:rsidRDefault="00F306EF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если нужно создать сразу несколько файлов, можно напечатать их имена в одну строку через пробел</w:t>
            </w:r>
          </w:p>
        </w:tc>
      </w:tr>
      <w:tr w:rsidR="00F306EF" w:rsidRPr="00ED1412" w14:paraId="7E9759E1" w14:textId="77777777" w:rsidTr="00300803">
        <w:trPr>
          <w:trHeight w:val="510"/>
        </w:trPr>
        <w:tc>
          <w:tcPr>
            <w:tcW w:w="3681" w:type="dxa"/>
          </w:tcPr>
          <w:p w14:paraId="3A99938A" w14:textId="77777777" w:rsidR="00F306EF" w:rsidRPr="00C03878" w:rsidRDefault="00F306EF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mkdir</w:t>
            </w:r>
            <w:proofErr w:type="spellEnd"/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7087" w:type="dxa"/>
          </w:tcPr>
          <w:p w14:paraId="424387FF" w14:textId="77777777" w:rsidR="003B3A6B" w:rsidRPr="00ED1412" w:rsidRDefault="00F306EF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directory</w:t>
            </w:r>
          </w:p>
          <w:p w14:paraId="30BDDB6B" w14:textId="18359E1D" w:rsidR="00F306EF" w:rsidRPr="00C03878" w:rsidRDefault="00F306EF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создай папку с именем 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текущей папке.</w:t>
            </w:r>
          </w:p>
        </w:tc>
      </w:tr>
      <w:tr w:rsidR="00300803" w:rsidRPr="00ED1412" w14:paraId="35CCB227" w14:textId="77777777" w:rsidTr="00300803">
        <w:trPr>
          <w:trHeight w:val="510"/>
        </w:trPr>
        <w:tc>
          <w:tcPr>
            <w:tcW w:w="3681" w:type="dxa"/>
          </w:tcPr>
          <w:p w14:paraId="33B65C4F" w14:textId="77777777" w:rsidR="00300803" w:rsidRPr="00300803" w:rsidRDefault="00300803" w:rsidP="0030080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$ </w:t>
            </w:r>
            <w:proofErr w:type="spellStart"/>
            <w:r w:rsidRPr="0030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mkdir</w:t>
            </w:r>
            <w:proofErr w:type="spellEnd"/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-</w:t>
            </w:r>
            <w:r w:rsidRPr="0030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0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</w:t>
            </w:r>
            <w:proofErr w:type="spellEnd"/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1/</w:t>
            </w:r>
            <w:proofErr w:type="spellStart"/>
            <w:r w:rsidRPr="0030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</w:t>
            </w:r>
            <w:proofErr w:type="spellEnd"/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30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inside</w:t>
            </w:r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proofErr w:type="spellStart"/>
            <w:r w:rsidRPr="0030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</w:t>
            </w:r>
            <w:proofErr w:type="spellEnd"/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30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deeper</w:t>
            </w:r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30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inside</w:t>
            </w:r>
          </w:p>
          <w:p w14:paraId="24A4568B" w14:textId="4B5B1FB3" w:rsidR="00300803" w:rsidRPr="00300803" w:rsidRDefault="00300803" w:rsidP="0030080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087" w:type="dxa"/>
          </w:tcPr>
          <w:p w14:paraId="41114101" w14:textId="77777777" w:rsidR="00300803" w:rsidRPr="00300803" w:rsidRDefault="00300803" w:rsidP="0030080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Можно создать целую структуру директорий одной командой с помощью флага -</w:t>
            </w:r>
            <w:r w:rsidRPr="0030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4F98D914" w14:textId="01DBF557" w:rsidR="00300803" w:rsidRPr="00300803" w:rsidRDefault="00300803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# создали папку </w:t>
            </w:r>
            <w:proofErr w:type="spellStart"/>
            <w:r w:rsidRPr="0030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</w:t>
            </w:r>
            <w:proofErr w:type="spellEnd"/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30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deeper</w:t>
            </w:r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30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inside</w:t>
            </w:r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папке </w:t>
            </w:r>
            <w:proofErr w:type="spellStart"/>
            <w:r w:rsidRPr="0030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</w:t>
            </w:r>
            <w:proofErr w:type="spellEnd"/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30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inside</w:t>
            </w:r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которая находится в папке </w:t>
            </w:r>
            <w:proofErr w:type="spellStart"/>
            <w:r w:rsidRPr="0030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</w:t>
            </w:r>
            <w:proofErr w:type="spellEnd"/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300803" w:rsidRPr="00ED1412" w14:paraId="5BCDE926" w14:textId="77777777" w:rsidTr="00300803">
        <w:trPr>
          <w:trHeight w:val="510"/>
        </w:trPr>
        <w:tc>
          <w:tcPr>
            <w:tcW w:w="3681" w:type="dxa"/>
          </w:tcPr>
          <w:p w14:paraId="684EE300" w14:textId="08E6B954" w:rsidR="00300803" w:rsidRPr="00300803" w:rsidRDefault="00300803" w:rsidP="0030080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mkdir</w:t>
            </w:r>
            <w:proofErr w:type="spellEnd"/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~/</w:t>
            </w:r>
            <w:proofErr w:type="spellStart"/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my-git-projects</w:t>
            </w:r>
            <w:proofErr w:type="spellEnd"/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7087" w:type="dxa"/>
          </w:tcPr>
          <w:p w14:paraId="35676D03" w14:textId="016DBB94" w:rsidR="00300803" w:rsidRPr="00300803" w:rsidRDefault="00300803" w:rsidP="0030080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создаст папку </w:t>
            </w:r>
            <w:proofErr w:type="spellStart"/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my-git-projects</w:t>
            </w:r>
            <w:proofErr w:type="spellEnd"/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внутри домашней директории</w:t>
            </w:r>
          </w:p>
        </w:tc>
      </w:tr>
      <w:tr w:rsidR="00300803" w:rsidRPr="00ED1412" w14:paraId="6EA3C0EF" w14:textId="77777777" w:rsidTr="00300803">
        <w:trPr>
          <w:trHeight w:val="510"/>
        </w:trPr>
        <w:tc>
          <w:tcPr>
            <w:tcW w:w="3681" w:type="dxa"/>
          </w:tcPr>
          <w:p w14:paraId="7CC792C1" w14:textId="2E959DBB" w:rsidR="00300803" w:rsidRPr="00300803" w:rsidRDefault="00300803" w:rsidP="0030080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touch</w:t>
            </w:r>
            <w:proofErr w:type="spellEnd"/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../../file.txt </w:t>
            </w:r>
          </w:p>
        </w:tc>
        <w:tc>
          <w:tcPr>
            <w:tcW w:w="7087" w:type="dxa"/>
          </w:tcPr>
          <w:p w14:paraId="0F55EE4D" w14:textId="3CD0EB78" w:rsidR="00300803" w:rsidRPr="00300803" w:rsidRDefault="00300803" w:rsidP="0030080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создаст файл file.txt на две папки выше по иерархии. Допустим, если вы находитесь в директории </w:t>
            </w:r>
            <w:proofErr w:type="spellStart"/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projects</w:t>
            </w:r>
            <w:proofErr w:type="spellEnd"/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proofErr w:type="spellStart"/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git</w:t>
            </w:r>
            <w:proofErr w:type="spellEnd"/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proofErr w:type="spellStart"/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hello</w:t>
            </w:r>
            <w:proofErr w:type="spellEnd"/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команда </w:t>
            </w:r>
            <w:proofErr w:type="spellStart"/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touch</w:t>
            </w:r>
            <w:proofErr w:type="spellEnd"/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../../file.txt создаст файл по такому пути: </w:t>
            </w:r>
            <w:proofErr w:type="spellStart"/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projects</w:t>
            </w:r>
            <w:proofErr w:type="spellEnd"/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/file.txt.</w:t>
            </w:r>
          </w:p>
        </w:tc>
      </w:tr>
    </w:tbl>
    <w:p w14:paraId="25EEA759" w14:textId="36AC898B" w:rsidR="00F306EF" w:rsidRPr="00C03878" w:rsidRDefault="00F306EF" w:rsidP="00C0387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42571FD" w14:textId="16449933" w:rsidR="003B3A6B" w:rsidRPr="00C03878" w:rsidRDefault="003B3A6B" w:rsidP="00C0387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03878">
        <w:rPr>
          <w:rFonts w:ascii="Times New Roman" w:hAnsi="Times New Roman" w:cs="Times New Roman"/>
          <w:sz w:val="24"/>
          <w:szCs w:val="24"/>
          <w:lang w:val="ru-RU"/>
        </w:rPr>
        <w:t>КОПИРОВАНИЕ И ПЕРЕМЕЩЕНИЕ</w:t>
      </w:r>
    </w:p>
    <w:tbl>
      <w:tblPr>
        <w:tblStyle w:val="TableGrid"/>
        <w:tblW w:w="107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681"/>
        <w:gridCol w:w="7087"/>
      </w:tblGrid>
      <w:tr w:rsidR="00300803" w:rsidRPr="00ED1412" w14:paraId="45BA89AB" w14:textId="77777777" w:rsidTr="00300803">
        <w:tc>
          <w:tcPr>
            <w:tcW w:w="3681" w:type="dxa"/>
          </w:tcPr>
          <w:p w14:paraId="5F23A924" w14:textId="04E36F15" w:rsidR="00300803" w:rsidRPr="00300803" w:rsidRDefault="00300803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0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</w:t>
            </w:r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что_копируем</w:t>
            </w:r>
            <w:proofErr w:type="spellEnd"/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куда_копируем</w:t>
            </w:r>
            <w:proofErr w:type="spellEnd"/>
          </w:p>
        </w:tc>
        <w:tc>
          <w:tcPr>
            <w:tcW w:w="7087" w:type="dxa"/>
          </w:tcPr>
          <w:p w14:paraId="761CB0E0" w14:textId="77777777" w:rsidR="00300803" w:rsidRPr="00300803" w:rsidRDefault="00300803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B3A6B" w:rsidRPr="00ED1412" w14:paraId="7BB4ABA9" w14:textId="77777777" w:rsidTr="00300803">
        <w:tc>
          <w:tcPr>
            <w:tcW w:w="3681" w:type="dxa"/>
          </w:tcPr>
          <w:p w14:paraId="399A4F2A" w14:textId="1D34246D" w:rsidR="00300803" w:rsidRPr="00300803" w:rsidRDefault="00300803" w:rsidP="0030080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cp index.html </w:t>
            </w:r>
            <w:proofErr w:type="spellStart"/>
            <w:r w:rsidRPr="0030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src</w:t>
            </w:r>
            <w:proofErr w:type="spellEnd"/>
            <w:r w:rsidRPr="0030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14:paraId="77D48446" w14:textId="75F63003" w:rsidR="003B3A6B" w:rsidRPr="00300803" w:rsidRDefault="003B3A6B" w:rsidP="0030080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087" w:type="dxa"/>
          </w:tcPr>
          <w:p w14:paraId="4E6B846C" w14:textId="77777777" w:rsidR="003B3A6B" w:rsidRDefault="003B3A6B" w:rsidP="0030080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copy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скопируй файл в другое место</w:t>
            </w:r>
          </w:p>
          <w:p w14:paraId="643260B3" w14:textId="0DC40A3A" w:rsidR="00300803" w:rsidRPr="00C03878" w:rsidRDefault="00300803" w:rsidP="0030080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# скопировали </w:t>
            </w:r>
            <w:r w:rsidRPr="0030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30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папку </w:t>
            </w:r>
            <w:proofErr w:type="spellStart"/>
            <w:r w:rsidRPr="0030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src</w:t>
            </w:r>
            <w:proofErr w:type="spellEnd"/>
          </w:p>
        </w:tc>
      </w:tr>
      <w:tr w:rsidR="00300803" w:rsidRPr="00ED1412" w14:paraId="0A0B27E1" w14:textId="77777777" w:rsidTr="00300803">
        <w:tc>
          <w:tcPr>
            <w:tcW w:w="3681" w:type="dxa"/>
          </w:tcPr>
          <w:p w14:paraId="0F5C9C12" w14:textId="23615396" w:rsidR="00300803" w:rsidRPr="00300803" w:rsidRDefault="00300803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0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</w:t>
            </w:r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что_копируем</w:t>
            </w:r>
            <w:proofErr w:type="spellEnd"/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что_копируем</w:t>
            </w:r>
            <w:proofErr w:type="spellEnd"/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что_копируем</w:t>
            </w:r>
            <w:proofErr w:type="spellEnd"/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куда_копируем</w:t>
            </w:r>
            <w:proofErr w:type="spellEnd"/>
          </w:p>
        </w:tc>
        <w:tc>
          <w:tcPr>
            <w:tcW w:w="7087" w:type="dxa"/>
          </w:tcPr>
          <w:p w14:paraId="6EDC0726" w14:textId="4C40D067" w:rsidR="00300803" w:rsidRPr="00300803" w:rsidRDefault="00300803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008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можно указать сразу несколько файлов</w:t>
            </w:r>
          </w:p>
        </w:tc>
      </w:tr>
      <w:tr w:rsidR="00300803" w:rsidRPr="00300803" w14:paraId="473A0F73" w14:textId="77777777" w:rsidTr="00300803">
        <w:tc>
          <w:tcPr>
            <w:tcW w:w="3681" w:type="dxa"/>
          </w:tcPr>
          <w:p w14:paraId="76D8CBEF" w14:textId="77777777" w:rsidR="00300803" w:rsidRPr="00300803" w:rsidRDefault="00300803" w:rsidP="0030080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cp index.html style.css script.js </w:t>
            </w:r>
            <w:proofErr w:type="spellStart"/>
            <w:r w:rsidRPr="0030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src</w:t>
            </w:r>
            <w:proofErr w:type="spellEnd"/>
            <w:r w:rsidRPr="0030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14:paraId="6564EB9B" w14:textId="5B3774DA" w:rsidR="00300803" w:rsidRPr="00300803" w:rsidRDefault="00300803" w:rsidP="0030080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7" w:type="dxa"/>
          </w:tcPr>
          <w:p w14:paraId="6BAF82CE" w14:textId="798AB698" w:rsidR="00300803" w:rsidRPr="00300803" w:rsidRDefault="00300803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proofErr w:type="spellStart"/>
            <w:r w:rsidRPr="0030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скопировали</w:t>
            </w:r>
            <w:proofErr w:type="spellEnd"/>
            <w:r w:rsidRPr="0030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три</w:t>
            </w:r>
            <w:proofErr w:type="spellEnd"/>
            <w:r w:rsidRPr="0030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файла</w:t>
            </w:r>
            <w:proofErr w:type="spellEnd"/>
            <w:r w:rsidRPr="0030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(index.html, style.css и script.js) в </w:t>
            </w:r>
            <w:proofErr w:type="spellStart"/>
            <w:r w:rsidRPr="0030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папку</w:t>
            </w:r>
            <w:proofErr w:type="spellEnd"/>
            <w:r w:rsidRPr="0030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src</w:t>
            </w:r>
            <w:proofErr w:type="spellEnd"/>
          </w:p>
        </w:tc>
      </w:tr>
      <w:tr w:rsidR="003B3A6B" w:rsidRPr="00ED1412" w14:paraId="30A8D07D" w14:textId="77777777" w:rsidTr="00300803">
        <w:tc>
          <w:tcPr>
            <w:tcW w:w="3681" w:type="dxa"/>
          </w:tcPr>
          <w:p w14:paraId="5D2A5D2A" w14:textId="77777777" w:rsidR="003B3A6B" w:rsidRPr="00C03878" w:rsidRDefault="003B3A6B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mv</w:t>
            </w:r>
            <w:r w:rsidRPr="00C038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</w:t>
            </w:r>
            <w:r w:rsidRPr="00C038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C03878">
              <w:rPr>
                <w:rFonts w:ascii="Times New Roman" w:hAnsi="Times New Roman" w:cs="Times New Roman"/>
                <w:sz w:val="24"/>
                <w:szCs w:val="24"/>
              </w:rPr>
              <w:t xml:space="preserve"> ~/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</w:t>
            </w:r>
            <w:r w:rsidRPr="00C038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</w:t>
            </w:r>
            <w:proofErr w:type="spellEnd"/>
            <w:r w:rsidRPr="00C038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87" w:type="dxa"/>
          </w:tcPr>
          <w:p w14:paraId="3D450E51" w14:textId="77777777" w:rsidR="003B3A6B" w:rsidRPr="00C03878" w:rsidRDefault="003B3A6B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move</w:t>
            </w:r>
          </w:p>
          <w:p w14:paraId="1D430F25" w14:textId="77777777" w:rsidR="003B3A6B" w:rsidRPr="00C03878" w:rsidRDefault="003B3A6B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перемести файл или папку в другое место.</w:t>
            </w:r>
          </w:p>
        </w:tc>
      </w:tr>
    </w:tbl>
    <w:p w14:paraId="275C43D4" w14:textId="178CAAB9" w:rsidR="003B3A6B" w:rsidRPr="00C03878" w:rsidRDefault="003B3A6B" w:rsidP="00C0387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03878">
        <w:rPr>
          <w:rFonts w:ascii="Times New Roman" w:hAnsi="Times New Roman" w:cs="Times New Roman"/>
          <w:sz w:val="24"/>
          <w:szCs w:val="24"/>
          <w:lang w:val="ru-RU"/>
        </w:rPr>
        <w:lastRenderedPageBreak/>
        <w:t>ЧТЕНИЕ</w:t>
      </w:r>
    </w:p>
    <w:tbl>
      <w:tblPr>
        <w:tblStyle w:val="TableGrid"/>
        <w:tblW w:w="107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7796"/>
      </w:tblGrid>
      <w:tr w:rsidR="003B3A6B" w:rsidRPr="00ED1412" w14:paraId="24779C3A" w14:textId="77777777" w:rsidTr="00C83930">
        <w:tc>
          <w:tcPr>
            <w:tcW w:w="2972" w:type="dxa"/>
          </w:tcPr>
          <w:p w14:paraId="2B6825AF" w14:textId="77777777" w:rsidR="003B3A6B" w:rsidRPr="00A64915" w:rsidRDefault="003B3A6B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</w:t>
            </w:r>
            <w:r w:rsidRPr="00A649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6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</w:t>
            </w:r>
            <w:r w:rsidRPr="00A649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A6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A649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7796" w:type="dxa"/>
          </w:tcPr>
          <w:p w14:paraId="557A8037" w14:textId="77777777" w:rsidR="003B3A6B" w:rsidRPr="00C03878" w:rsidRDefault="003B3A6B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concatenate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</w:t>
            </w:r>
          </w:p>
          <w:p w14:paraId="5795AF6C" w14:textId="77777777" w:rsidR="003B3A6B" w:rsidRPr="00C03878" w:rsidRDefault="003B3A6B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распечатай содержимое текстового файла 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</w:tbl>
    <w:p w14:paraId="03CBC96E" w14:textId="7433C2D4" w:rsidR="003B3A6B" w:rsidRPr="00C03878" w:rsidRDefault="003B3A6B" w:rsidP="00C0387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C635A2" w14:textId="283325D5" w:rsidR="003B3A6B" w:rsidRPr="00C03878" w:rsidRDefault="003B3A6B" w:rsidP="00C0387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03878">
        <w:rPr>
          <w:rFonts w:ascii="Times New Roman" w:hAnsi="Times New Roman" w:cs="Times New Roman"/>
          <w:sz w:val="24"/>
          <w:szCs w:val="24"/>
          <w:lang w:val="ru-RU"/>
        </w:rPr>
        <w:t>УДАЛЕНИЕ</w:t>
      </w:r>
    </w:p>
    <w:tbl>
      <w:tblPr>
        <w:tblStyle w:val="TableGrid"/>
        <w:tblW w:w="107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7796"/>
      </w:tblGrid>
      <w:tr w:rsidR="003B3A6B" w:rsidRPr="00C03878" w14:paraId="195994BE" w14:textId="77777777" w:rsidTr="00C83930">
        <w:tc>
          <w:tcPr>
            <w:tcW w:w="2972" w:type="dxa"/>
          </w:tcPr>
          <w:p w14:paraId="48A4AC05" w14:textId="77777777" w:rsidR="003B3A6B" w:rsidRPr="00A64915" w:rsidRDefault="003B3A6B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rm</w:t>
            </w:r>
            <w:r w:rsidRPr="00A649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6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about</w:t>
            </w:r>
            <w:r w:rsidRPr="00A649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A6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A649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7796" w:type="dxa"/>
          </w:tcPr>
          <w:p w14:paraId="70680757" w14:textId="77777777" w:rsidR="003B3A6B" w:rsidRPr="00C03878" w:rsidRDefault="003B3A6B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</w:t>
            </w:r>
          </w:p>
          <w:p w14:paraId="61EE9867" w14:textId="77777777" w:rsidR="003B3A6B" w:rsidRPr="00C03878" w:rsidRDefault="003B3A6B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удали</w:t>
            </w:r>
            <w:r w:rsidRPr="00C038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файл</w:t>
            </w:r>
            <w:r w:rsidRPr="00C038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about</w:t>
            </w:r>
            <w:r w:rsidRPr="00C038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C0387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B3A6B" w:rsidRPr="00C03878" w14:paraId="0A031F86" w14:textId="77777777" w:rsidTr="00C83930">
        <w:tc>
          <w:tcPr>
            <w:tcW w:w="2972" w:type="dxa"/>
          </w:tcPr>
          <w:p w14:paraId="1CABF107" w14:textId="77777777" w:rsidR="003B3A6B" w:rsidRPr="00A64915" w:rsidRDefault="003B3A6B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A6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rmdir</w:t>
            </w:r>
            <w:proofErr w:type="spellEnd"/>
            <w:r w:rsidRPr="00A649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6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images</w:t>
            </w:r>
            <w:r w:rsidRPr="00A649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7796" w:type="dxa"/>
          </w:tcPr>
          <w:p w14:paraId="0B4A4F45" w14:textId="77777777" w:rsidR="003B3A6B" w:rsidRPr="00C03878" w:rsidRDefault="003B3A6B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</w:t>
            </w:r>
            <w:r w:rsidRPr="00C038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directory</w:t>
            </w:r>
          </w:p>
          <w:p w14:paraId="3CCFC69C" w14:textId="77777777" w:rsidR="003B3A6B" w:rsidRPr="00C03878" w:rsidRDefault="003B3A6B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38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удали</w:t>
            </w:r>
            <w:r w:rsidRPr="00C038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папку</w:t>
            </w:r>
            <w:r w:rsidRPr="00C038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images</w:t>
            </w:r>
            <w:r w:rsidRPr="00C0387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B3A6B" w:rsidRPr="00ED1412" w14:paraId="10B0225F" w14:textId="77777777" w:rsidTr="00C83930">
        <w:tc>
          <w:tcPr>
            <w:tcW w:w="2972" w:type="dxa"/>
          </w:tcPr>
          <w:p w14:paraId="34DD0AC8" w14:textId="77777777" w:rsidR="003B3A6B" w:rsidRPr="00A64915" w:rsidRDefault="003B3A6B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rm</w:t>
            </w:r>
            <w:r w:rsidRPr="00A649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-</w:t>
            </w:r>
            <w:r w:rsidRPr="00A6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A649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6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</w:t>
            </w:r>
            <w:r w:rsidRPr="00A649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A6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</w:t>
            </w:r>
            <w:r w:rsidRPr="00A649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7796" w:type="dxa"/>
          </w:tcPr>
          <w:p w14:paraId="1EF36FDA" w14:textId="77777777" w:rsidR="003B3A6B" w:rsidRPr="00C03878" w:rsidRDefault="003B3A6B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+ 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recursive</w:t>
            </w:r>
          </w:p>
          <w:p w14:paraId="7C16C5D3" w14:textId="77777777" w:rsidR="003B3A6B" w:rsidRPr="00C03878" w:rsidRDefault="003B3A6B" w:rsidP="00C03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удали папку 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</w:t>
            </w:r>
            <w:r w:rsidRPr="00C03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всё, что она содержит.</w:t>
            </w:r>
          </w:p>
        </w:tc>
      </w:tr>
    </w:tbl>
    <w:p w14:paraId="21178F08" w14:textId="77777777" w:rsidR="003B3A6B" w:rsidRPr="00C03878" w:rsidRDefault="003B3A6B" w:rsidP="00C0387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960D7DC" w14:textId="5D6FF6D8" w:rsidR="00A708F7" w:rsidRPr="00A64915" w:rsidRDefault="00A708F7" w:rsidP="00C0387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64915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Полезные возможности</w:t>
      </w:r>
    </w:p>
    <w:p w14:paraId="0345EC17" w14:textId="77777777" w:rsidR="00A708F7" w:rsidRPr="00C03878" w:rsidRDefault="00A708F7" w:rsidP="00C0387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03878">
        <w:rPr>
          <w:rFonts w:ascii="Times New Roman" w:hAnsi="Times New Roman" w:cs="Times New Roman"/>
          <w:sz w:val="24"/>
          <w:szCs w:val="24"/>
          <w:lang w:val="ru-RU"/>
        </w:rPr>
        <w:t>Команды необязательно печатать и выполнять по очереди. Можно указать их списком — разделить двумя амперсандами (&amp;&amp;).</w:t>
      </w:r>
    </w:p>
    <w:p w14:paraId="2C7EE7AD" w14:textId="77777777" w:rsidR="00A708F7" w:rsidRPr="00C03878" w:rsidRDefault="00A708F7" w:rsidP="00C0387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03878">
        <w:rPr>
          <w:rFonts w:ascii="Times New Roman" w:hAnsi="Times New Roman" w:cs="Times New Roman"/>
          <w:sz w:val="24"/>
          <w:szCs w:val="24"/>
          <w:lang w:val="ru-RU"/>
        </w:rPr>
        <w:t>У консоли есть собственная память — буфер с несколькими последними командами. По ним можно перемещаться с помощью клавиш со стрелками вверх (↑) и вниз (↓).</w:t>
      </w:r>
    </w:p>
    <w:p w14:paraId="1B8AAFF8" w14:textId="77777777" w:rsidR="00A708F7" w:rsidRPr="00C03878" w:rsidRDefault="00A708F7" w:rsidP="00C0387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03878">
        <w:rPr>
          <w:rFonts w:ascii="Times New Roman" w:hAnsi="Times New Roman" w:cs="Times New Roman"/>
          <w:sz w:val="24"/>
          <w:szCs w:val="24"/>
          <w:lang w:val="ru-RU"/>
        </w:rPr>
        <w:t xml:space="preserve">Чтобы не вводить название файла или папки полностью, можно набрать первые символы имени и дважды нажать </w:t>
      </w:r>
      <w:r w:rsidRPr="00C03878">
        <w:rPr>
          <w:rFonts w:ascii="Times New Roman" w:hAnsi="Times New Roman" w:cs="Times New Roman"/>
          <w:sz w:val="24"/>
          <w:szCs w:val="24"/>
          <w:lang w:val="en-US"/>
        </w:rPr>
        <w:t>Tab</w:t>
      </w:r>
      <w:r w:rsidRPr="00C03878">
        <w:rPr>
          <w:rFonts w:ascii="Times New Roman" w:hAnsi="Times New Roman" w:cs="Times New Roman"/>
          <w:sz w:val="24"/>
          <w:szCs w:val="24"/>
          <w:lang w:val="ru-RU"/>
        </w:rPr>
        <w:t>. Если файл или папка есть в текущей директории, командная строка допишет путь сама.</w:t>
      </w:r>
    </w:p>
    <w:p w14:paraId="254DE186" w14:textId="67073E03" w:rsidR="00B4514C" w:rsidRDefault="00A708F7" w:rsidP="00C0387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03878">
        <w:rPr>
          <w:rFonts w:ascii="Times New Roman" w:hAnsi="Times New Roman" w:cs="Times New Roman"/>
          <w:sz w:val="24"/>
          <w:szCs w:val="24"/>
          <w:lang w:val="ru-RU"/>
        </w:rPr>
        <w:t xml:space="preserve">Например, вы находитесь в папке </w:t>
      </w:r>
      <w:r w:rsidRPr="00C03878">
        <w:rPr>
          <w:rFonts w:ascii="Times New Roman" w:hAnsi="Times New Roman" w:cs="Times New Roman"/>
          <w:sz w:val="24"/>
          <w:szCs w:val="24"/>
          <w:lang w:val="en-US"/>
        </w:rPr>
        <w:t>dev</w:t>
      </w:r>
      <w:r w:rsidRPr="00C03878">
        <w:rPr>
          <w:rFonts w:ascii="Times New Roman" w:hAnsi="Times New Roman" w:cs="Times New Roman"/>
          <w:sz w:val="24"/>
          <w:szCs w:val="24"/>
          <w:lang w:val="ru-RU"/>
        </w:rPr>
        <w:t xml:space="preserve">. Начните вводить </w:t>
      </w:r>
      <w:r w:rsidRPr="00C03878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C038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03878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C03878">
        <w:rPr>
          <w:rFonts w:ascii="Times New Roman" w:hAnsi="Times New Roman" w:cs="Times New Roman"/>
          <w:sz w:val="24"/>
          <w:szCs w:val="24"/>
          <w:lang w:val="ru-RU"/>
        </w:rPr>
        <w:t xml:space="preserve"> и дважды нажмите </w:t>
      </w:r>
      <w:r w:rsidRPr="00C03878">
        <w:rPr>
          <w:rFonts w:ascii="Times New Roman" w:hAnsi="Times New Roman" w:cs="Times New Roman"/>
          <w:sz w:val="24"/>
          <w:szCs w:val="24"/>
          <w:lang w:val="en-US"/>
        </w:rPr>
        <w:t>Tab</w:t>
      </w:r>
      <w:r w:rsidRPr="00C03878">
        <w:rPr>
          <w:rFonts w:ascii="Times New Roman" w:hAnsi="Times New Roman" w:cs="Times New Roman"/>
          <w:sz w:val="24"/>
          <w:szCs w:val="24"/>
          <w:lang w:val="ru-RU"/>
        </w:rPr>
        <w:t xml:space="preserve">. Если папка </w:t>
      </w:r>
      <w:r w:rsidRPr="00C03878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C03878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C03878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C03878">
        <w:rPr>
          <w:rFonts w:ascii="Times New Roman" w:hAnsi="Times New Roman" w:cs="Times New Roman"/>
          <w:sz w:val="24"/>
          <w:szCs w:val="24"/>
          <w:lang w:val="ru-RU"/>
        </w:rPr>
        <w:t xml:space="preserve"> есть внутри </w:t>
      </w:r>
      <w:r w:rsidRPr="00C03878">
        <w:rPr>
          <w:rFonts w:ascii="Times New Roman" w:hAnsi="Times New Roman" w:cs="Times New Roman"/>
          <w:sz w:val="24"/>
          <w:szCs w:val="24"/>
          <w:lang w:val="en-US"/>
        </w:rPr>
        <w:t>dev</w:t>
      </w:r>
      <w:r w:rsidRPr="00C03878">
        <w:rPr>
          <w:rFonts w:ascii="Times New Roman" w:hAnsi="Times New Roman" w:cs="Times New Roman"/>
          <w:sz w:val="24"/>
          <w:szCs w:val="24"/>
          <w:lang w:val="ru-RU"/>
        </w:rPr>
        <w:t xml:space="preserve">, командная строка автоматически подставит её имя. Останется только нажать </w:t>
      </w:r>
      <w:r w:rsidRPr="00C03878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C0387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BE2EB82" w14:textId="6B719BB6" w:rsidR="00DC6E0B" w:rsidRDefault="00DC6E0B" w:rsidP="00C0387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6F8BE2" w14:textId="52560CD5" w:rsidR="00DC6E0B" w:rsidRDefault="00DC6E0B" w:rsidP="00C0387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A3715E8" w14:textId="45639C58" w:rsidR="00DC6E0B" w:rsidRPr="00C83930" w:rsidRDefault="00DC6E0B" w:rsidP="00C0387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8393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Настройка </w:t>
      </w:r>
      <w:proofErr w:type="spellStart"/>
      <w:r w:rsidRPr="00C83930">
        <w:rPr>
          <w:rFonts w:ascii="Times New Roman" w:hAnsi="Times New Roman" w:cs="Times New Roman"/>
          <w:b/>
          <w:bCs/>
          <w:sz w:val="24"/>
          <w:szCs w:val="24"/>
          <w:lang w:val="ru-RU"/>
        </w:rPr>
        <w:t>Git</w:t>
      </w:r>
      <w:proofErr w:type="spellEnd"/>
    </w:p>
    <w:p w14:paraId="1971B97B" w14:textId="3695D2AF" w:rsidR="00DC6E0B" w:rsidRDefault="00DC6E0B" w:rsidP="00C0387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C6E0B">
        <w:rPr>
          <w:rFonts w:ascii="Times New Roman" w:hAnsi="Times New Roman" w:cs="Times New Roman"/>
          <w:sz w:val="24"/>
          <w:szCs w:val="24"/>
          <w:lang w:val="ru-RU"/>
        </w:rPr>
        <w:t xml:space="preserve">Сейчас вы работаете в одиночку, но в дальнейшем вам может понадобиться использовать </w:t>
      </w:r>
      <w:proofErr w:type="spellStart"/>
      <w:r w:rsidRPr="00DC6E0B">
        <w:rPr>
          <w:rFonts w:ascii="Times New Roman" w:hAnsi="Times New Roman" w:cs="Times New Roman"/>
          <w:sz w:val="24"/>
          <w:szCs w:val="24"/>
          <w:lang w:val="ru-RU"/>
        </w:rPr>
        <w:t>Git</w:t>
      </w:r>
      <w:proofErr w:type="spellEnd"/>
      <w:r w:rsidRPr="00DC6E0B">
        <w:rPr>
          <w:rFonts w:ascii="Times New Roman" w:hAnsi="Times New Roman" w:cs="Times New Roman"/>
          <w:sz w:val="24"/>
          <w:szCs w:val="24"/>
          <w:lang w:val="ru-RU"/>
        </w:rPr>
        <w:t xml:space="preserve"> в команде. Чтобы участникам проекта было понятно, кто и какие изменения вносил, нужно представиться и указать имя пользователя и адрес электронной почты.</w:t>
      </w:r>
    </w:p>
    <w:p w14:paraId="2F6450CD" w14:textId="1004C0AA" w:rsidR="00C83930" w:rsidRPr="00C83930" w:rsidRDefault="00C83930" w:rsidP="00C8393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8393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1. Настройте </w:t>
      </w:r>
      <w:proofErr w:type="spellStart"/>
      <w:r w:rsidRPr="00C83930">
        <w:rPr>
          <w:rFonts w:ascii="Times New Roman" w:hAnsi="Times New Roman" w:cs="Times New Roman"/>
          <w:b/>
          <w:bCs/>
          <w:sz w:val="24"/>
          <w:szCs w:val="24"/>
          <w:lang w:val="ru-RU"/>
        </w:rPr>
        <w:t>Git</w:t>
      </w:r>
      <w:proofErr w:type="spellEnd"/>
      <w:r w:rsidRPr="00C8393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командами, которые мы показали в этом уроке.</w:t>
      </w:r>
    </w:p>
    <w:p w14:paraId="367CA742" w14:textId="77777777" w:rsidR="00C83930" w:rsidRPr="00C83930" w:rsidRDefault="00C83930" w:rsidP="00C83930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C83930">
        <w:rPr>
          <w:rFonts w:ascii="Times New Roman" w:hAnsi="Times New Roman" w:cs="Times New Roman"/>
          <w:sz w:val="24"/>
          <w:szCs w:val="24"/>
          <w:lang w:val="ru-RU"/>
        </w:rPr>
        <w:t xml:space="preserve">$ </w:t>
      </w:r>
      <w:proofErr w:type="spellStart"/>
      <w:r w:rsidRPr="00C83930">
        <w:rPr>
          <w:rFonts w:ascii="Times New Roman" w:hAnsi="Times New Roman" w:cs="Times New Roman"/>
          <w:sz w:val="24"/>
          <w:szCs w:val="24"/>
          <w:lang w:val="ru-RU"/>
        </w:rPr>
        <w:t>git</w:t>
      </w:r>
      <w:proofErr w:type="spellEnd"/>
      <w:r w:rsidRPr="00C839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83930">
        <w:rPr>
          <w:rFonts w:ascii="Times New Roman" w:hAnsi="Times New Roman" w:cs="Times New Roman"/>
          <w:sz w:val="24"/>
          <w:szCs w:val="24"/>
          <w:lang w:val="ru-RU"/>
        </w:rPr>
        <w:t>config</w:t>
      </w:r>
      <w:proofErr w:type="spellEnd"/>
      <w:r w:rsidRPr="00C83930">
        <w:rPr>
          <w:rFonts w:ascii="Times New Roman" w:hAnsi="Times New Roman" w:cs="Times New Roman"/>
          <w:sz w:val="24"/>
          <w:szCs w:val="24"/>
          <w:lang w:val="ru-RU"/>
        </w:rPr>
        <w:t xml:space="preserve"> --</w:t>
      </w:r>
      <w:proofErr w:type="spellStart"/>
      <w:r w:rsidRPr="00C83930">
        <w:rPr>
          <w:rFonts w:ascii="Times New Roman" w:hAnsi="Times New Roman" w:cs="Times New Roman"/>
          <w:sz w:val="24"/>
          <w:szCs w:val="24"/>
          <w:lang w:val="ru-RU"/>
        </w:rPr>
        <w:t>global</w:t>
      </w:r>
      <w:proofErr w:type="spellEnd"/>
      <w:r w:rsidRPr="00C83930">
        <w:rPr>
          <w:rFonts w:ascii="Times New Roman" w:hAnsi="Times New Roman" w:cs="Times New Roman"/>
          <w:sz w:val="24"/>
          <w:szCs w:val="24"/>
          <w:lang w:val="ru-RU"/>
        </w:rPr>
        <w:t xml:space="preserve"> user.name "ваше имя или ник латиницей" </w:t>
      </w:r>
    </w:p>
    <w:p w14:paraId="67296032" w14:textId="77777777" w:rsidR="00C83930" w:rsidRPr="00C83930" w:rsidRDefault="00C83930" w:rsidP="00C83930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C83930">
        <w:rPr>
          <w:rFonts w:ascii="Times New Roman" w:hAnsi="Times New Roman" w:cs="Times New Roman"/>
          <w:sz w:val="24"/>
          <w:szCs w:val="24"/>
          <w:lang w:val="ru-RU"/>
        </w:rPr>
        <w:t xml:space="preserve">$ </w:t>
      </w:r>
      <w:proofErr w:type="spellStart"/>
      <w:r w:rsidRPr="00C83930">
        <w:rPr>
          <w:rFonts w:ascii="Times New Roman" w:hAnsi="Times New Roman" w:cs="Times New Roman"/>
          <w:sz w:val="24"/>
          <w:szCs w:val="24"/>
          <w:lang w:val="ru-RU"/>
        </w:rPr>
        <w:t>git</w:t>
      </w:r>
      <w:proofErr w:type="spellEnd"/>
      <w:r w:rsidRPr="00C839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83930">
        <w:rPr>
          <w:rFonts w:ascii="Times New Roman" w:hAnsi="Times New Roman" w:cs="Times New Roman"/>
          <w:sz w:val="24"/>
          <w:szCs w:val="24"/>
          <w:lang w:val="ru-RU"/>
        </w:rPr>
        <w:t>config</w:t>
      </w:r>
      <w:proofErr w:type="spellEnd"/>
      <w:r w:rsidRPr="00C83930">
        <w:rPr>
          <w:rFonts w:ascii="Times New Roman" w:hAnsi="Times New Roman" w:cs="Times New Roman"/>
          <w:sz w:val="24"/>
          <w:szCs w:val="24"/>
          <w:lang w:val="ru-RU"/>
        </w:rPr>
        <w:t xml:space="preserve"> --</w:t>
      </w:r>
      <w:proofErr w:type="spellStart"/>
      <w:r w:rsidRPr="00C83930">
        <w:rPr>
          <w:rFonts w:ascii="Times New Roman" w:hAnsi="Times New Roman" w:cs="Times New Roman"/>
          <w:sz w:val="24"/>
          <w:szCs w:val="24"/>
          <w:lang w:val="ru-RU"/>
        </w:rPr>
        <w:t>global</w:t>
      </w:r>
      <w:proofErr w:type="spellEnd"/>
      <w:r w:rsidRPr="00C839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83930">
        <w:rPr>
          <w:rFonts w:ascii="Times New Roman" w:hAnsi="Times New Roman" w:cs="Times New Roman"/>
          <w:sz w:val="24"/>
          <w:szCs w:val="24"/>
          <w:lang w:val="ru-RU"/>
        </w:rPr>
        <w:t>user.email</w:t>
      </w:r>
      <w:proofErr w:type="spellEnd"/>
      <w:r w:rsidRPr="00C83930">
        <w:rPr>
          <w:rFonts w:ascii="Times New Roman" w:hAnsi="Times New Roman" w:cs="Times New Roman"/>
          <w:sz w:val="24"/>
          <w:szCs w:val="24"/>
          <w:lang w:val="ru-RU"/>
        </w:rPr>
        <w:t xml:space="preserve"> ваша электронная почта </w:t>
      </w:r>
    </w:p>
    <w:p w14:paraId="395C5A79" w14:textId="23DF4224" w:rsidR="00C83930" w:rsidRPr="00C83930" w:rsidRDefault="00C83930" w:rsidP="00C8393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83930">
        <w:rPr>
          <w:rFonts w:ascii="Times New Roman" w:hAnsi="Times New Roman" w:cs="Times New Roman"/>
          <w:b/>
          <w:bCs/>
          <w:sz w:val="24"/>
          <w:szCs w:val="24"/>
          <w:lang w:val="ru-RU"/>
        </w:rPr>
        <w:t>2. Убедитесь, что данные сохранились, с помощью одной из двух команд.</w:t>
      </w:r>
    </w:p>
    <w:p w14:paraId="2707948C" w14:textId="77777777" w:rsidR="00C83930" w:rsidRPr="00C83930" w:rsidRDefault="00C83930" w:rsidP="00C83930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C83930">
        <w:rPr>
          <w:rFonts w:ascii="Times New Roman" w:hAnsi="Times New Roman" w:cs="Times New Roman"/>
          <w:sz w:val="24"/>
          <w:szCs w:val="24"/>
          <w:lang w:val="ru-RU"/>
        </w:rPr>
        <w:t xml:space="preserve">$ </w:t>
      </w:r>
      <w:proofErr w:type="spellStart"/>
      <w:r w:rsidRPr="00C83930">
        <w:rPr>
          <w:rFonts w:ascii="Times New Roman" w:hAnsi="Times New Roman" w:cs="Times New Roman"/>
          <w:sz w:val="24"/>
          <w:szCs w:val="24"/>
          <w:lang w:val="ru-RU"/>
        </w:rPr>
        <w:t>cat</w:t>
      </w:r>
      <w:proofErr w:type="spellEnd"/>
      <w:r w:rsidRPr="00C83930">
        <w:rPr>
          <w:rFonts w:ascii="Times New Roman" w:hAnsi="Times New Roman" w:cs="Times New Roman"/>
          <w:sz w:val="24"/>
          <w:szCs w:val="24"/>
          <w:lang w:val="ru-RU"/>
        </w:rPr>
        <w:t xml:space="preserve"> ~/.</w:t>
      </w:r>
      <w:proofErr w:type="spellStart"/>
      <w:r w:rsidRPr="00C83930">
        <w:rPr>
          <w:rFonts w:ascii="Times New Roman" w:hAnsi="Times New Roman" w:cs="Times New Roman"/>
          <w:sz w:val="24"/>
          <w:szCs w:val="24"/>
          <w:lang w:val="ru-RU"/>
        </w:rPr>
        <w:t>gitconfig</w:t>
      </w:r>
      <w:proofErr w:type="spellEnd"/>
    </w:p>
    <w:p w14:paraId="2CC056D2" w14:textId="68DA885D" w:rsidR="00C83930" w:rsidRPr="00C03878" w:rsidRDefault="00C83930" w:rsidP="00C83930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C83930">
        <w:rPr>
          <w:rFonts w:ascii="Times New Roman" w:hAnsi="Times New Roman" w:cs="Times New Roman"/>
          <w:sz w:val="24"/>
          <w:szCs w:val="24"/>
          <w:lang w:val="ru-RU"/>
        </w:rPr>
        <w:t xml:space="preserve">$ </w:t>
      </w:r>
      <w:proofErr w:type="spellStart"/>
      <w:r w:rsidRPr="00C83930">
        <w:rPr>
          <w:rFonts w:ascii="Times New Roman" w:hAnsi="Times New Roman" w:cs="Times New Roman"/>
          <w:sz w:val="24"/>
          <w:szCs w:val="24"/>
          <w:lang w:val="ru-RU"/>
        </w:rPr>
        <w:t>git</w:t>
      </w:r>
      <w:proofErr w:type="spellEnd"/>
      <w:r w:rsidRPr="00C839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83930">
        <w:rPr>
          <w:rFonts w:ascii="Times New Roman" w:hAnsi="Times New Roman" w:cs="Times New Roman"/>
          <w:sz w:val="24"/>
          <w:szCs w:val="24"/>
          <w:lang w:val="ru-RU"/>
        </w:rPr>
        <w:t>config</w:t>
      </w:r>
      <w:proofErr w:type="spellEnd"/>
      <w:r w:rsidRPr="00C83930">
        <w:rPr>
          <w:rFonts w:ascii="Times New Roman" w:hAnsi="Times New Roman" w:cs="Times New Roman"/>
          <w:sz w:val="24"/>
          <w:szCs w:val="24"/>
          <w:lang w:val="ru-RU"/>
        </w:rPr>
        <w:t xml:space="preserve"> --</w:t>
      </w:r>
      <w:proofErr w:type="spellStart"/>
      <w:r w:rsidRPr="00C83930">
        <w:rPr>
          <w:rFonts w:ascii="Times New Roman" w:hAnsi="Times New Roman" w:cs="Times New Roman"/>
          <w:sz w:val="24"/>
          <w:szCs w:val="24"/>
          <w:lang w:val="ru-RU"/>
        </w:rPr>
        <w:t>list</w:t>
      </w:r>
      <w:proofErr w:type="spellEnd"/>
    </w:p>
    <w:sectPr w:rsidR="00C83930" w:rsidRPr="00C03878" w:rsidSect="00300803">
      <w:pgSz w:w="11906" w:h="16838"/>
      <w:pgMar w:top="568" w:right="707" w:bottom="42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B77A9" w14:textId="77777777" w:rsidR="008B4C58" w:rsidRDefault="008B4C58" w:rsidP="00F306EF">
      <w:pPr>
        <w:spacing w:after="0" w:line="240" w:lineRule="auto"/>
      </w:pPr>
      <w:r>
        <w:separator/>
      </w:r>
    </w:p>
  </w:endnote>
  <w:endnote w:type="continuationSeparator" w:id="0">
    <w:p w14:paraId="20ABA40E" w14:textId="77777777" w:rsidR="008B4C58" w:rsidRDefault="008B4C58" w:rsidP="00F30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B0DB5" w14:textId="77777777" w:rsidR="008B4C58" w:rsidRDefault="008B4C58" w:rsidP="00F306EF">
      <w:pPr>
        <w:spacing w:after="0" w:line="240" w:lineRule="auto"/>
      </w:pPr>
      <w:r>
        <w:separator/>
      </w:r>
    </w:p>
  </w:footnote>
  <w:footnote w:type="continuationSeparator" w:id="0">
    <w:p w14:paraId="1DDA567E" w14:textId="77777777" w:rsidR="008B4C58" w:rsidRDefault="008B4C58" w:rsidP="00F306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26D5D"/>
    <w:multiLevelType w:val="hybridMultilevel"/>
    <w:tmpl w:val="2DCAE7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F7"/>
    <w:rsid w:val="00300803"/>
    <w:rsid w:val="0033165E"/>
    <w:rsid w:val="003B3A6B"/>
    <w:rsid w:val="00513566"/>
    <w:rsid w:val="008B4C58"/>
    <w:rsid w:val="009360B0"/>
    <w:rsid w:val="00A64915"/>
    <w:rsid w:val="00A708F7"/>
    <w:rsid w:val="00B4514C"/>
    <w:rsid w:val="00B9281A"/>
    <w:rsid w:val="00C03878"/>
    <w:rsid w:val="00C83930"/>
    <w:rsid w:val="00DC6E0B"/>
    <w:rsid w:val="00ED1412"/>
    <w:rsid w:val="00F306EF"/>
    <w:rsid w:val="00FB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6BDC"/>
  <w15:chartTrackingRefBased/>
  <w15:docId w15:val="{6410C243-9125-4475-9BF7-AA95DE33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06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6EF"/>
  </w:style>
  <w:style w:type="paragraph" w:styleId="Footer">
    <w:name w:val="footer"/>
    <w:basedOn w:val="Normal"/>
    <w:link w:val="FooterChar"/>
    <w:uiPriority w:val="99"/>
    <w:unhideWhenUsed/>
    <w:rsid w:val="00F306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6EF"/>
  </w:style>
  <w:style w:type="paragraph" w:styleId="ListParagraph">
    <w:name w:val="List Paragraph"/>
    <w:basedOn w:val="Normal"/>
    <w:uiPriority w:val="34"/>
    <w:qFormat/>
    <w:rsid w:val="00C83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1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4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8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7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6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3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0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41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5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7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55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8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08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Custom%20Office%20Templates\Tim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Times</Template>
  <TotalTime>216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Ok</dc:creator>
  <cp:keywords/>
  <dc:description/>
  <cp:lastModifiedBy>Tanya Ok</cp:lastModifiedBy>
  <cp:revision>6</cp:revision>
  <dcterms:created xsi:type="dcterms:W3CDTF">2024-02-12T12:45:00Z</dcterms:created>
  <dcterms:modified xsi:type="dcterms:W3CDTF">2024-02-13T13:56:00Z</dcterms:modified>
</cp:coreProperties>
</file>